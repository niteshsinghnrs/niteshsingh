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RPr="002F3881" w14:paraId="0CC6D9E9" w14:textId="77777777" w:rsidTr="005629BB">
        <w:trPr>
          <w:trHeight w:val="19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6A79F37" w14:textId="77777777" w:rsidR="00605A5B" w:rsidRPr="002F3881" w:rsidRDefault="00605A5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793FB6A" w14:textId="156CA472" w:rsidR="00605A5B" w:rsidRPr="002F3881" w:rsidRDefault="00763FEA" w:rsidP="00605A5B">
            <w:pPr>
              <w:pStyle w:val="Title"/>
              <w:rPr>
                <w:rFonts w:asciiTheme="minorHAnsi" w:hAnsiTheme="minorHAnsi" w:cstheme="minorHAnsi"/>
                <w:b/>
                <w:bCs/>
                <w:sz w:val="96"/>
                <w:szCs w:val="96"/>
              </w:rPr>
            </w:pPr>
            <w:r w:rsidRPr="002F3881">
              <w:rPr>
                <w:rFonts w:asciiTheme="minorHAnsi" w:hAnsiTheme="minorHAnsi" w:cstheme="minorHAnsi"/>
                <w:b/>
                <w:bCs/>
                <w:sz w:val="96"/>
                <w:szCs w:val="96"/>
              </w:rPr>
              <w:t xml:space="preserve">Nitesh </w:t>
            </w:r>
            <w:r w:rsidRPr="00C412DC">
              <w:rPr>
                <w:rFonts w:asciiTheme="minorHAnsi" w:hAnsiTheme="minorHAnsi" w:cstheme="minorHAnsi"/>
                <w:b/>
                <w:bCs/>
                <w:color w:val="00B050"/>
                <w:sz w:val="96"/>
                <w:szCs w:val="96"/>
              </w:rPr>
              <w:t>Singh</w:t>
            </w:r>
          </w:p>
          <w:p w14:paraId="1320E3B5" w14:textId="5A0CFBE6" w:rsidR="00605A5B" w:rsidRPr="002F3881" w:rsidRDefault="00763FEA" w:rsidP="00A77921">
            <w:pPr>
              <w:pStyle w:val="Sub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 xml:space="preserve">UI Developer, </w:t>
            </w:r>
            <w:r w:rsidRPr="001C7E80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Tata Consultancy Service</w:t>
            </w: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>, Mumbai</w:t>
            </w:r>
            <w:r w:rsidR="004564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FCC5431" w14:textId="77777777" w:rsidR="00605A5B" w:rsidRPr="002F3881" w:rsidRDefault="00605A5B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4501B" w:rsidRPr="002F3881" w14:paraId="73871462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3A267BB" w14:textId="77777777" w:rsidR="00F4501B" w:rsidRPr="002F3881" w:rsidRDefault="00F450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8725197" w14:textId="77777777" w:rsidR="00F4501B" w:rsidRPr="002F3881" w:rsidRDefault="00F450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64B0F3D5" w14:textId="77777777" w:rsidR="00F4501B" w:rsidRPr="002F3881" w:rsidRDefault="00F4501B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05A5B" w:rsidRPr="002F3881" w14:paraId="7E5E48C2" w14:textId="77777777" w:rsidTr="00520902">
        <w:trPr>
          <w:trHeight w:val="3101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025E3EC" w14:textId="650459B1" w:rsidR="00605A5B" w:rsidRPr="002F3881" w:rsidRDefault="00763FEA" w:rsidP="00605A5B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>CONTACT</w:t>
            </w:r>
          </w:p>
          <w:p w14:paraId="7E651D56" w14:textId="20DD0EDC" w:rsidR="00763FEA" w:rsidRPr="004564AD" w:rsidRDefault="00763FEA" w:rsidP="00763FEA">
            <w:pPr>
              <w:pStyle w:val="TextLeft"/>
              <w:rPr>
                <w:rFonts w:cstheme="minorHAnsi"/>
                <w:color w:val="auto"/>
                <w:szCs w:val="22"/>
              </w:rPr>
            </w:pPr>
            <w:r w:rsidRPr="004564AD">
              <w:rPr>
                <w:rFonts w:cstheme="minorHAnsi"/>
                <w:b/>
                <w:bCs/>
                <w:color w:val="auto"/>
                <w:szCs w:val="22"/>
              </w:rPr>
              <w:t>9762816955</w:t>
            </w:r>
            <w:r w:rsidRPr="004564AD">
              <w:rPr>
                <w:rFonts w:cstheme="minorHAnsi"/>
                <w:color w:val="auto"/>
                <w:szCs w:val="22"/>
              </w:rPr>
              <w:t xml:space="preserve">/ 8668409477 </w:t>
            </w:r>
            <w:r w:rsidR="00D737EF">
              <w:rPr>
                <w:rFonts w:cstheme="minorHAnsi"/>
                <w:color w:val="auto"/>
                <w:szCs w:val="22"/>
              </w:rPr>
              <w:br/>
            </w:r>
            <w:r w:rsidR="002D51F6">
              <w:rPr>
                <w:rFonts w:cstheme="minorHAnsi"/>
                <w:color w:val="auto"/>
                <w:szCs w:val="22"/>
              </w:rPr>
              <w:t>niteshsinghnrs@gmail.com</w:t>
            </w:r>
          </w:p>
          <w:p w14:paraId="157F61EC" w14:textId="198B3ED4" w:rsidR="004564AD" w:rsidRPr="004564AD" w:rsidRDefault="00763FEA" w:rsidP="004564AD">
            <w:pPr>
              <w:pStyle w:val="TextLeft"/>
              <w:rPr>
                <w:rFonts w:cstheme="minorHAnsi"/>
                <w:szCs w:val="22"/>
              </w:rPr>
            </w:pPr>
            <w:r w:rsidRPr="004564AD">
              <w:rPr>
                <w:rFonts w:cstheme="minorHAnsi"/>
                <w:color w:val="auto"/>
                <w:szCs w:val="22"/>
              </w:rPr>
              <w:t>D.O.B - 02-08-1991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2DC5986" w14:textId="328DA7D5" w:rsidR="00605A5B" w:rsidRPr="002F3881" w:rsidRDefault="00763FEA" w:rsidP="00605A5B">
            <w:pPr>
              <w:pStyle w:val="Heading2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>ABOUT ME</w:t>
            </w:r>
          </w:p>
          <w:p w14:paraId="6A634BC2" w14:textId="39FD54F2" w:rsidR="00605A5B" w:rsidRPr="002F3881" w:rsidRDefault="00763FEA" w:rsidP="00763FEA">
            <w:pPr>
              <w:pStyle w:val="TextRight"/>
              <w:rPr>
                <w:rFonts w:cstheme="minorHAnsi"/>
                <w:szCs w:val="22"/>
              </w:rPr>
            </w:pPr>
            <w:r w:rsidRPr="002F3881">
              <w:rPr>
                <w:rFonts w:cstheme="minorHAnsi"/>
                <w:color w:val="000000" w:themeColor="text1"/>
                <w:szCs w:val="22"/>
              </w:rPr>
              <w:t>A dynamic professional with 5+ years</w:t>
            </w:r>
            <w:r w:rsidR="004564AD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r w:rsidRPr="002F3881">
              <w:rPr>
                <w:rFonts w:cstheme="minorHAnsi"/>
                <w:color w:val="000000" w:themeColor="text1"/>
                <w:szCs w:val="22"/>
              </w:rPr>
              <w:t>of experience in web development. Currently associated with the Tata Consultancy service Mumbai</w:t>
            </w:r>
            <w:r w:rsidR="004564AD">
              <w:rPr>
                <w:rFonts w:cstheme="minorHAnsi"/>
                <w:color w:val="000000" w:themeColor="text1"/>
                <w:szCs w:val="22"/>
              </w:rPr>
              <w:t xml:space="preserve"> joined on June 2015</w:t>
            </w:r>
            <w:r w:rsidRPr="002F3881">
              <w:rPr>
                <w:rFonts w:cstheme="minorHAnsi"/>
                <w:color w:val="000000" w:themeColor="text1"/>
                <w:szCs w:val="22"/>
              </w:rPr>
              <w:t>. Experience in developing a robust web application using React.js and other UI technology. Develop one-stop solutions from requirement analysis to system study, Documentation and testing, demonstrated abilities in analyzing information system needs. Technical skills coupled with confident decision making for making effective solutions.</w:t>
            </w:r>
          </w:p>
        </w:tc>
      </w:tr>
      <w:tr w:rsidR="000E1D44" w:rsidRPr="002F3881" w14:paraId="6DE4010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21A4147" w14:textId="4FC4C7CD" w:rsidR="000E1D44" w:rsidRPr="002F3881" w:rsidRDefault="00763FEA" w:rsidP="000E1D44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>SKILLS</w:t>
            </w:r>
          </w:p>
          <w:p w14:paraId="747463BC" w14:textId="03FC5A00" w:rsidR="000E1D44" w:rsidRPr="002F3881" w:rsidRDefault="00763FEA" w:rsidP="00763FEA">
            <w:pPr>
              <w:pStyle w:val="TextLeft"/>
              <w:rPr>
                <w:rFonts w:cstheme="minorHAnsi"/>
                <w:szCs w:val="22"/>
              </w:rPr>
            </w:pPr>
            <w:r w:rsidRPr="004564AD">
              <w:rPr>
                <w:rFonts w:cstheme="minorHAnsi"/>
                <w:b/>
                <w:bCs/>
                <w:color w:val="auto"/>
                <w:szCs w:val="22"/>
              </w:rPr>
              <w:t>Programming</w:t>
            </w:r>
            <w:r w:rsidRPr="004564AD">
              <w:rPr>
                <w:rFonts w:cstheme="minorHAnsi"/>
                <w:color w:val="auto"/>
                <w:szCs w:val="22"/>
              </w:rPr>
              <w:t xml:space="preserve"> </w:t>
            </w:r>
            <w:r w:rsidRPr="002F3881">
              <w:rPr>
                <w:rFonts w:cstheme="minorHAnsi"/>
                <w:szCs w:val="22"/>
              </w:rPr>
              <w:t xml:space="preserve">– </w:t>
            </w:r>
            <w:r w:rsidRPr="004564AD">
              <w:rPr>
                <w:rFonts w:cstheme="minorHAnsi"/>
                <w:color w:val="auto"/>
                <w:szCs w:val="22"/>
              </w:rPr>
              <w:t xml:space="preserve">JavaScript, React.js, Redux, ES6 UI – HTML5, CSS3, Bootstrap, media Query </w:t>
            </w:r>
            <w:r w:rsidRPr="004564AD">
              <w:rPr>
                <w:rFonts w:cstheme="minorHAnsi"/>
                <w:color w:val="auto"/>
                <w:szCs w:val="22"/>
              </w:rPr>
              <w:br/>
            </w:r>
            <w:proofErr w:type="spellStart"/>
            <w:r w:rsidRPr="004564AD">
              <w:rPr>
                <w:rFonts w:cstheme="minorHAnsi"/>
                <w:b/>
                <w:bCs/>
                <w:color w:val="auto"/>
                <w:szCs w:val="22"/>
              </w:rPr>
              <w:t>Pre.Exp</w:t>
            </w:r>
            <w:proofErr w:type="spellEnd"/>
            <w:r w:rsidRPr="004564AD">
              <w:rPr>
                <w:rFonts w:cstheme="minorHAnsi"/>
                <w:color w:val="auto"/>
                <w:szCs w:val="22"/>
              </w:rPr>
              <w:t xml:space="preserve">: </w:t>
            </w:r>
            <w:proofErr w:type="spellStart"/>
            <w:r w:rsidRPr="004564AD">
              <w:rPr>
                <w:rFonts w:cstheme="minorHAnsi"/>
                <w:color w:val="auto"/>
                <w:szCs w:val="22"/>
              </w:rPr>
              <w:t>Angularjs</w:t>
            </w:r>
            <w:proofErr w:type="spellEnd"/>
            <w:r w:rsidRPr="004564AD">
              <w:rPr>
                <w:rFonts w:cstheme="minorHAnsi"/>
                <w:color w:val="auto"/>
                <w:szCs w:val="22"/>
              </w:rPr>
              <w:t xml:space="preserve"> and 2+ </w:t>
            </w:r>
            <w:r w:rsidRPr="004564AD">
              <w:rPr>
                <w:rFonts w:cstheme="minorHAnsi"/>
                <w:color w:val="auto"/>
                <w:szCs w:val="22"/>
              </w:rPr>
              <w:br/>
            </w:r>
            <w:r w:rsidRPr="004564AD">
              <w:rPr>
                <w:rFonts w:cstheme="minorHAnsi"/>
                <w:b/>
                <w:bCs/>
                <w:color w:val="auto"/>
                <w:szCs w:val="22"/>
              </w:rPr>
              <w:t>IDE</w:t>
            </w:r>
            <w:r w:rsidRPr="004564AD">
              <w:rPr>
                <w:rFonts w:cstheme="minorHAnsi"/>
                <w:color w:val="auto"/>
                <w:szCs w:val="22"/>
              </w:rPr>
              <w:t xml:space="preserve"> – VS Code </w:t>
            </w:r>
            <w:r w:rsidRPr="004564AD">
              <w:rPr>
                <w:rFonts w:cstheme="minorHAnsi"/>
                <w:color w:val="auto"/>
                <w:szCs w:val="22"/>
              </w:rPr>
              <w:br/>
            </w:r>
            <w:r w:rsidRPr="004564AD">
              <w:rPr>
                <w:rFonts w:cstheme="minorHAnsi"/>
                <w:b/>
                <w:bCs/>
                <w:color w:val="auto"/>
                <w:szCs w:val="22"/>
              </w:rPr>
              <w:t>Code Management</w:t>
            </w:r>
            <w:r w:rsidRPr="004564AD">
              <w:rPr>
                <w:rFonts w:cstheme="minorHAnsi"/>
                <w:color w:val="auto"/>
                <w:szCs w:val="22"/>
              </w:rPr>
              <w:t xml:space="preserve"> – GIT </w:t>
            </w:r>
            <w:r w:rsidRPr="004564AD">
              <w:rPr>
                <w:rFonts w:cstheme="minorHAnsi"/>
                <w:b/>
                <w:bCs/>
                <w:color w:val="auto"/>
                <w:szCs w:val="22"/>
              </w:rPr>
              <w:t>Platform</w:t>
            </w:r>
            <w:r w:rsidRPr="004564AD">
              <w:rPr>
                <w:rFonts w:cstheme="minorHAnsi"/>
                <w:color w:val="auto"/>
                <w:szCs w:val="22"/>
              </w:rPr>
              <w:t xml:space="preserve"> – Window XP/7/10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2309BA" w14:textId="0F32ED95" w:rsidR="00A77921" w:rsidRPr="002F3881" w:rsidRDefault="00763FEA" w:rsidP="00A77921">
            <w:pPr>
              <w:pStyle w:val="Heading2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>ROLES AND RESPONSIBILITY</w:t>
            </w:r>
          </w:p>
          <w:p w14:paraId="490F76E1" w14:textId="77777777" w:rsidR="000E1D44" w:rsidRDefault="00763FEA" w:rsidP="0057534A">
            <w:pPr>
              <w:pStyle w:val="TextRight"/>
              <w:rPr>
                <w:rFonts w:cstheme="minorHAnsi"/>
                <w:color w:val="auto"/>
                <w:szCs w:val="22"/>
              </w:rPr>
            </w:pPr>
            <w:r w:rsidRPr="004564AD">
              <w:rPr>
                <w:rFonts w:cstheme="minorHAnsi"/>
                <w:color w:val="auto"/>
                <w:szCs w:val="22"/>
              </w:rPr>
              <w:t>Coordinate with On-site team members to gather requirements, provide the effort estimations and then plan the road map for development to meet the deliverables time and client’s expectation</w:t>
            </w:r>
          </w:p>
          <w:p w14:paraId="33880CF3" w14:textId="77777777" w:rsidR="0017457F" w:rsidRPr="0017457F" w:rsidRDefault="0017457F" w:rsidP="0017457F"/>
          <w:p w14:paraId="009BA3B5" w14:textId="7952872D" w:rsidR="0017457F" w:rsidRPr="0017457F" w:rsidRDefault="0017457F" w:rsidP="0017457F"/>
        </w:tc>
      </w:tr>
      <w:tr w:rsidR="000E1D44" w:rsidRPr="002F3881" w14:paraId="443ABA49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F07BB03" w14:textId="5DE08108" w:rsidR="000E1D44" w:rsidRPr="002F3881" w:rsidRDefault="005629BB" w:rsidP="00A77921">
            <w:pPr>
              <w:pStyle w:val="Heading1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>AWARDS</w:t>
            </w:r>
          </w:p>
          <w:p w14:paraId="38A970C0" w14:textId="77777777" w:rsidR="00C876FA" w:rsidRPr="002F3881" w:rsidRDefault="00C876FA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r w:rsidRPr="002F3881">
              <w:rPr>
                <w:rFonts w:cstheme="minorHAnsi"/>
                <w:b/>
                <w:bCs/>
                <w:color w:val="000000" w:themeColor="text1"/>
                <w:szCs w:val="22"/>
              </w:rPr>
              <w:t>Bright New Star in Q2 2016</w:t>
            </w:r>
            <w:r w:rsidRPr="002F3881">
              <w:rPr>
                <w:rFonts w:cstheme="minorHAnsi"/>
                <w:color w:val="000000" w:themeColor="text1"/>
                <w:szCs w:val="22"/>
              </w:rPr>
              <w:t xml:space="preserve"> -</w:t>
            </w:r>
          </w:p>
          <w:p w14:paraId="57574FE3" w14:textId="77777777" w:rsidR="00C876FA" w:rsidRPr="002F3881" w:rsidRDefault="00C876FA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r w:rsidRPr="002F3881">
              <w:rPr>
                <w:rFonts w:cstheme="minorHAnsi"/>
                <w:color w:val="000000" w:themeColor="text1"/>
                <w:szCs w:val="22"/>
              </w:rPr>
              <w:t>By GE Client for developing</w:t>
            </w:r>
          </w:p>
          <w:p w14:paraId="4BA0A502" w14:textId="77777777" w:rsidR="00C876FA" w:rsidRPr="002F3881" w:rsidRDefault="00C876FA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r w:rsidRPr="002F3881">
              <w:rPr>
                <w:rFonts w:cstheme="minorHAnsi"/>
                <w:color w:val="000000" w:themeColor="text1"/>
                <w:szCs w:val="22"/>
              </w:rPr>
              <w:t>powerful application using</w:t>
            </w:r>
          </w:p>
          <w:p w14:paraId="6CE72CFE" w14:textId="77777777" w:rsidR="00C876FA" w:rsidRPr="002F3881" w:rsidRDefault="00C876FA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proofErr w:type="spellStart"/>
            <w:r w:rsidRPr="002F3881">
              <w:rPr>
                <w:rFonts w:cstheme="minorHAnsi"/>
                <w:color w:val="000000" w:themeColor="text1"/>
                <w:szCs w:val="22"/>
              </w:rPr>
              <w:t>Angularjs</w:t>
            </w:r>
            <w:proofErr w:type="spellEnd"/>
            <w:r w:rsidRPr="002F3881">
              <w:rPr>
                <w:rFonts w:cstheme="minorHAnsi"/>
                <w:color w:val="000000" w:themeColor="text1"/>
                <w:szCs w:val="22"/>
              </w:rPr>
              <w:t>.</w:t>
            </w:r>
          </w:p>
          <w:p w14:paraId="7BB6025B" w14:textId="77777777" w:rsidR="00C876FA" w:rsidRPr="002F3881" w:rsidRDefault="00C876FA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r w:rsidRPr="002F3881">
              <w:rPr>
                <w:rFonts w:cstheme="minorHAnsi"/>
                <w:b/>
                <w:bCs/>
                <w:color w:val="000000" w:themeColor="text1"/>
                <w:szCs w:val="22"/>
              </w:rPr>
              <w:t>Star Team Award 2019</w:t>
            </w:r>
            <w:r w:rsidRPr="002F3881">
              <w:rPr>
                <w:rFonts w:cstheme="minorHAnsi"/>
                <w:color w:val="000000" w:themeColor="text1"/>
                <w:szCs w:val="22"/>
              </w:rPr>
              <w:t xml:space="preserve"> -</w:t>
            </w:r>
          </w:p>
          <w:p w14:paraId="10856774" w14:textId="77777777" w:rsidR="00C876FA" w:rsidRPr="002F3881" w:rsidRDefault="00C876FA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r w:rsidRPr="002F3881">
              <w:rPr>
                <w:rFonts w:cstheme="minorHAnsi"/>
                <w:color w:val="000000" w:themeColor="text1"/>
                <w:szCs w:val="22"/>
              </w:rPr>
              <w:t>For Outstanding Contribution</w:t>
            </w:r>
          </w:p>
          <w:p w14:paraId="68DE937F" w14:textId="77777777" w:rsidR="00C876FA" w:rsidRPr="002F3881" w:rsidRDefault="00C876FA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r w:rsidRPr="002F3881">
              <w:rPr>
                <w:rFonts w:cstheme="minorHAnsi"/>
                <w:color w:val="000000" w:themeColor="text1"/>
                <w:szCs w:val="22"/>
              </w:rPr>
              <w:t>and Commitment to Wells</w:t>
            </w:r>
          </w:p>
          <w:p w14:paraId="20B44037" w14:textId="343E4642" w:rsidR="000E1D44" w:rsidRDefault="00092626" w:rsidP="00C876FA">
            <w:pPr>
              <w:pStyle w:val="TextLeft"/>
              <w:rPr>
                <w:rFonts w:cstheme="minorHAnsi"/>
                <w:color w:val="000000" w:themeColor="text1"/>
                <w:szCs w:val="22"/>
              </w:rPr>
            </w:pPr>
            <w:r w:rsidRPr="002F3881">
              <w:rPr>
                <w:rFonts w:cstheme="minorHAnsi"/>
                <w:color w:val="000000" w:themeColor="text1"/>
                <w:szCs w:val="22"/>
              </w:rPr>
              <w:t>Fargo.</w:t>
            </w:r>
          </w:p>
          <w:p w14:paraId="541A2ED0" w14:textId="55AD8560" w:rsidR="002548B1" w:rsidRPr="00683720" w:rsidRDefault="002548B1" w:rsidP="002548B1">
            <w:pPr>
              <w:jc w:val="right"/>
              <w:rPr>
                <w:b/>
                <w:bCs/>
                <w:sz w:val="22"/>
                <w:szCs w:val="22"/>
              </w:rPr>
            </w:pPr>
            <w:r w:rsidRPr="00683720">
              <w:rPr>
                <w:b/>
                <w:bCs/>
                <w:sz w:val="22"/>
                <w:szCs w:val="22"/>
              </w:rPr>
              <w:t xml:space="preserve">Star of the month </w:t>
            </w:r>
            <w:r w:rsidRPr="00683720">
              <w:rPr>
                <w:b/>
                <w:bCs/>
                <w:color w:val="00B050"/>
                <w:sz w:val="22"/>
                <w:szCs w:val="22"/>
              </w:rPr>
              <w:t xml:space="preserve">2020 </w:t>
            </w:r>
            <w:r w:rsidRPr="00683720">
              <w:rPr>
                <w:sz w:val="22"/>
                <w:szCs w:val="22"/>
              </w:rPr>
              <w:t>-</w:t>
            </w:r>
            <w:r w:rsidRPr="00683720">
              <w:rPr>
                <w:b/>
                <w:bCs/>
                <w:sz w:val="22"/>
                <w:szCs w:val="22"/>
              </w:rPr>
              <w:br/>
            </w:r>
            <w:r w:rsidRPr="00683720">
              <w:rPr>
                <w:rFonts w:cstheme="minorHAnsi"/>
                <w:sz w:val="22"/>
                <w:szCs w:val="22"/>
              </w:rPr>
              <w:t>Successfully development and support activity during lockdo</w:t>
            </w:r>
            <w:r w:rsidRPr="00683720">
              <w:rPr>
                <w:sz w:val="22"/>
                <w:szCs w:val="22"/>
              </w:rPr>
              <w:t>wn</w:t>
            </w:r>
          </w:p>
          <w:p w14:paraId="4A55C918" w14:textId="2147C0FA" w:rsidR="00D62CC5" w:rsidRPr="00683720" w:rsidRDefault="00D62CC5" w:rsidP="002548B1">
            <w:pPr>
              <w:jc w:val="right"/>
              <w:rPr>
                <w:sz w:val="22"/>
                <w:szCs w:val="22"/>
              </w:rPr>
            </w:pPr>
            <w:r w:rsidRPr="00683720">
              <w:rPr>
                <w:b/>
                <w:bCs/>
                <w:sz w:val="22"/>
                <w:szCs w:val="22"/>
              </w:rPr>
              <w:t xml:space="preserve">CSI </w:t>
            </w:r>
            <w:r w:rsidR="002548B1" w:rsidRPr="00683720">
              <w:rPr>
                <w:b/>
                <w:bCs/>
                <w:sz w:val="22"/>
                <w:szCs w:val="22"/>
              </w:rPr>
              <w:t xml:space="preserve">Champions </w:t>
            </w:r>
            <w:r w:rsidR="002548B1" w:rsidRPr="00683720">
              <w:rPr>
                <w:b/>
                <w:bCs/>
                <w:color w:val="00B050"/>
                <w:sz w:val="22"/>
                <w:szCs w:val="22"/>
              </w:rPr>
              <w:t xml:space="preserve">2020 </w:t>
            </w:r>
            <w:r w:rsidR="002548B1" w:rsidRPr="00683720">
              <w:rPr>
                <w:sz w:val="22"/>
                <w:szCs w:val="22"/>
              </w:rPr>
              <w:t>-</w:t>
            </w:r>
            <w:r w:rsidR="002548B1" w:rsidRPr="00683720">
              <w:rPr>
                <w:sz w:val="22"/>
                <w:szCs w:val="22"/>
              </w:rPr>
              <w:br/>
              <w:t>Successful</w:t>
            </w:r>
            <w:r w:rsidR="00FA442F" w:rsidRPr="00683720">
              <w:rPr>
                <w:sz w:val="22"/>
                <w:szCs w:val="22"/>
              </w:rPr>
              <w:t>ly</w:t>
            </w:r>
            <w:r w:rsidR="002548B1" w:rsidRPr="00683720">
              <w:rPr>
                <w:sz w:val="22"/>
                <w:szCs w:val="22"/>
              </w:rPr>
              <w:t xml:space="preserve"> resolving all Jira in Q1,</w:t>
            </w:r>
            <w:r w:rsidR="00B77706" w:rsidRPr="00683720">
              <w:rPr>
                <w:sz w:val="22"/>
                <w:szCs w:val="22"/>
              </w:rPr>
              <w:t xml:space="preserve"> </w:t>
            </w:r>
            <w:r w:rsidR="002548B1" w:rsidRPr="00683720">
              <w:rPr>
                <w:sz w:val="22"/>
                <w:szCs w:val="22"/>
              </w:rPr>
              <w:t>Q2, and Q3</w:t>
            </w:r>
            <w:r w:rsidR="00C443E0" w:rsidRPr="00683720">
              <w:rPr>
                <w:sz w:val="22"/>
                <w:szCs w:val="22"/>
              </w:rPr>
              <w:t xml:space="preserve"> alone</w:t>
            </w:r>
            <w:r w:rsidR="00FA442F" w:rsidRPr="00683720">
              <w:rPr>
                <w:sz w:val="22"/>
                <w:szCs w:val="22"/>
              </w:rPr>
              <w:t xml:space="preserve"> for UI</w:t>
            </w:r>
          </w:p>
          <w:p w14:paraId="13146FD4" w14:textId="77777777" w:rsidR="002F3881" w:rsidRPr="00683720" w:rsidRDefault="002F3881" w:rsidP="002F3881">
            <w:pPr>
              <w:rPr>
                <w:rFonts w:cstheme="minorHAnsi"/>
                <w:sz w:val="22"/>
                <w:szCs w:val="22"/>
              </w:rPr>
            </w:pPr>
          </w:p>
          <w:p w14:paraId="7626B1AB" w14:textId="09945552" w:rsidR="002F3881" w:rsidRDefault="002F3881" w:rsidP="002F3881">
            <w:pPr>
              <w:rPr>
                <w:rFonts w:cstheme="minorHAnsi"/>
                <w:sz w:val="22"/>
                <w:szCs w:val="22"/>
              </w:rPr>
            </w:pPr>
          </w:p>
          <w:p w14:paraId="1A99E5C3" w14:textId="1D101B72" w:rsidR="00683720" w:rsidRDefault="00683720" w:rsidP="002F3881">
            <w:pPr>
              <w:rPr>
                <w:rFonts w:cstheme="minorHAnsi"/>
                <w:sz w:val="22"/>
                <w:szCs w:val="22"/>
              </w:rPr>
            </w:pPr>
          </w:p>
          <w:p w14:paraId="0DF9A156" w14:textId="77777777" w:rsidR="00683720" w:rsidRPr="002F3881" w:rsidRDefault="00683720" w:rsidP="002F3881">
            <w:pPr>
              <w:rPr>
                <w:rFonts w:cstheme="minorHAnsi"/>
                <w:sz w:val="22"/>
                <w:szCs w:val="22"/>
              </w:rPr>
            </w:pPr>
          </w:p>
          <w:p w14:paraId="7D85DD96" w14:textId="77777777" w:rsidR="002F3881" w:rsidRPr="004564AD" w:rsidRDefault="002F3881" w:rsidP="002F3881">
            <w:pPr>
              <w:jc w:val="right"/>
              <w:rPr>
                <w:rFonts w:cstheme="minorHAnsi"/>
                <w:b/>
                <w:bCs/>
                <w:sz w:val="22"/>
                <w:szCs w:val="22"/>
              </w:rPr>
            </w:pPr>
            <w:r w:rsidRPr="004564AD">
              <w:rPr>
                <w:rFonts w:cstheme="minorHAnsi"/>
                <w:b/>
                <w:bCs/>
                <w:sz w:val="22"/>
                <w:szCs w:val="22"/>
              </w:rPr>
              <w:t xml:space="preserve">LANGUAGES </w:t>
            </w:r>
          </w:p>
          <w:p w14:paraId="64790B34" w14:textId="4BBF1B44" w:rsidR="002F3881" w:rsidRPr="002F3881" w:rsidRDefault="002F3881" w:rsidP="002F3881">
            <w:pPr>
              <w:jc w:val="right"/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English, Hindi, Marathi</w:t>
            </w: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2AFA635" w14:textId="4922979E" w:rsidR="000E1D44" w:rsidRPr="002F3881" w:rsidRDefault="00763FEA" w:rsidP="00A77921">
            <w:pPr>
              <w:pStyle w:val="Heading2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WORK EXPERIENCE</w:t>
            </w:r>
          </w:p>
          <w:p w14:paraId="514DBA87" w14:textId="5C5E0464" w:rsidR="005629BB" w:rsidRPr="004A4817" w:rsidRDefault="005629BB" w:rsidP="005629BB">
            <w:pPr>
              <w:pStyle w:val="TextRight"/>
              <w:rPr>
                <w:rFonts w:cstheme="minorHAnsi"/>
                <w:b/>
                <w:bCs/>
                <w:color w:val="auto"/>
                <w:szCs w:val="22"/>
              </w:rPr>
            </w:pPr>
            <w:r w:rsidRPr="004A4817">
              <w:rPr>
                <w:rFonts w:cstheme="minorHAnsi"/>
                <w:b/>
                <w:bCs/>
                <w:color w:val="auto"/>
                <w:szCs w:val="22"/>
              </w:rPr>
              <w:t>Equipment Management Group (Wells Fargo)</w:t>
            </w:r>
            <w:r w:rsidR="004A4817" w:rsidRPr="004A4817">
              <w:rPr>
                <w:rFonts w:cstheme="minorHAnsi"/>
                <w:b/>
                <w:bCs/>
                <w:color w:val="auto"/>
                <w:szCs w:val="22"/>
              </w:rPr>
              <w:t xml:space="preserve"> </w:t>
            </w:r>
            <w:r w:rsidR="008D2B1D">
              <w:rPr>
                <w:rFonts w:cstheme="minorHAnsi"/>
                <w:b/>
                <w:bCs/>
                <w:color w:val="auto"/>
                <w:szCs w:val="22"/>
              </w:rPr>
              <w:t xml:space="preserve">– </w:t>
            </w:r>
            <w:proofErr w:type="spellStart"/>
            <w:r w:rsidR="001C7E80" w:rsidRPr="001C7E80">
              <w:rPr>
                <w:rFonts w:cstheme="minorHAnsi"/>
                <w:b/>
                <w:bCs/>
                <w:color w:val="00B0F0"/>
                <w:szCs w:val="22"/>
              </w:rPr>
              <w:t>Reactjs</w:t>
            </w:r>
            <w:proofErr w:type="spellEnd"/>
          </w:p>
          <w:p w14:paraId="76AD4CCD" w14:textId="77777777" w:rsidR="005629BB" w:rsidRPr="003F0570" w:rsidRDefault="005629BB" w:rsidP="005629BB">
            <w:pPr>
              <w:pStyle w:val="TextRight"/>
              <w:numPr>
                <w:ilvl w:val="0"/>
                <w:numId w:val="2"/>
              </w:numPr>
              <w:rPr>
                <w:rFonts w:cstheme="minorHAnsi"/>
                <w:color w:val="auto"/>
                <w:szCs w:val="22"/>
              </w:rPr>
            </w:pPr>
            <w:r w:rsidRPr="003F0570">
              <w:rPr>
                <w:rFonts w:cstheme="minorHAnsi"/>
                <w:color w:val="auto"/>
                <w:szCs w:val="22"/>
              </w:rPr>
              <w:t xml:space="preserve">Worked as front-end team member to build responsive and Reusable components using </w:t>
            </w:r>
            <w:proofErr w:type="spellStart"/>
            <w:r w:rsidRPr="003F0570">
              <w:rPr>
                <w:rFonts w:cstheme="minorHAnsi"/>
                <w:color w:val="auto"/>
                <w:szCs w:val="22"/>
              </w:rPr>
              <w:t>Reactjs</w:t>
            </w:r>
            <w:proofErr w:type="spellEnd"/>
            <w:r w:rsidRPr="003F0570">
              <w:rPr>
                <w:rFonts w:cstheme="minorHAnsi"/>
                <w:color w:val="auto"/>
                <w:szCs w:val="22"/>
              </w:rPr>
              <w:t>.</w:t>
            </w:r>
          </w:p>
          <w:p w14:paraId="71684875" w14:textId="33AB2C78" w:rsidR="005629BB" w:rsidRPr="003F0570" w:rsidRDefault="005629BB" w:rsidP="005629BB">
            <w:pPr>
              <w:pStyle w:val="TextRight"/>
              <w:numPr>
                <w:ilvl w:val="0"/>
                <w:numId w:val="2"/>
              </w:numPr>
              <w:rPr>
                <w:rFonts w:cstheme="minorHAnsi"/>
                <w:color w:val="auto"/>
                <w:szCs w:val="22"/>
              </w:rPr>
            </w:pPr>
            <w:r w:rsidRPr="003F0570">
              <w:rPr>
                <w:rFonts w:cstheme="minorHAnsi"/>
                <w:color w:val="auto"/>
                <w:szCs w:val="22"/>
              </w:rPr>
              <w:t>Involved in direct interaction with the client to understand their requirements and provide an efficient solution.</w:t>
            </w:r>
          </w:p>
          <w:p w14:paraId="48D5C4D8" w14:textId="2DE1AAF8" w:rsidR="00B77706" w:rsidRPr="003F0570" w:rsidRDefault="00B77706" w:rsidP="00B7770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auto"/>
                <w:sz w:val="22"/>
                <w:szCs w:val="22"/>
              </w:rPr>
            </w:pPr>
            <w:r w:rsidRPr="003F0570">
              <w:rPr>
                <w:rFonts w:cstheme="minorHAnsi"/>
                <w:color w:val="auto"/>
                <w:sz w:val="22"/>
                <w:szCs w:val="22"/>
              </w:rPr>
              <w:t xml:space="preserve">This application help finance team to manage the equipment IN and OUT of </w:t>
            </w:r>
            <w:r w:rsidR="003F0570">
              <w:rPr>
                <w:rFonts w:cstheme="minorHAnsi"/>
                <w:color w:val="auto"/>
                <w:sz w:val="22"/>
                <w:szCs w:val="22"/>
              </w:rPr>
              <w:t xml:space="preserve">the </w:t>
            </w:r>
            <w:r w:rsidRPr="003F0570">
              <w:rPr>
                <w:rFonts w:cstheme="minorHAnsi"/>
                <w:color w:val="auto"/>
                <w:sz w:val="22"/>
                <w:szCs w:val="22"/>
              </w:rPr>
              <w:t>sale with different customer details and billing amount.</w:t>
            </w:r>
          </w:p>
          <w:p w14:paraId="09025F25" w14:textId="540D99DA" w:rsidR="00B77706" w:rsidRPr="003F0570" w:rsidRDefault="00B77706" w:rsidP="00B7770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auto"/>
                <w:sz w:val="22"/>
                <w:szCs w:val="22"/>
              </w:rPr>
            </w:pPr>
            <w:r w:rsidRPr="003F0570">
              <w:rPr>
                <w:rFonts w:cstheme="minorHAnsi"/>
                <w:color w:val="auto"/>
                <w:sz w:val="22"/>
                <w:szCs w:val="22"/>
              </w:rPr>
              <w:t>Application is help to create quote on just few clicks with all calculation of tax and different charges.</w:t>
            </w:r>
          </w:p>
          <w:p w14:paraId="2E2ABF8A" w14:textId="68115079" w:rsidR="00B77706" w:rsidRPr="003F0570" w:rsidRDefault="00B77706" w:rsidP="00B77706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auto"/>
                <w:sz w:val="22"/>
                <w:szCs w:val="22"/>
              </w:rPr>
            </w:pPr>
            <w:r w:rsidRPr="003F0570">
              <w:rPr>
                <w:rFonts w:cstheme="minorHAnsi"/>
                <w:color w:val="auto"/>
                <w:sz w:val="22"/>
                <w:szCs w:val="22"/>
              </w:rPr>
              <w:t>Application provide the facility to admin show/hide screens and different functionality-based</w:t>
            </w:r>
            <w:r w:rsidR="00B97540" w:rsidRPr="003F0570">
              <w:rPr>
                <w:rFonts w:cstheme="minorHAnsi"/>
                <w:color w:val="auto"/>
                <w:sz w:val="22"/>
                <w:szCs w:val="22"/>
              </w:rPr>
              <w:t xml:space="preserve"> on</w:t>
            </w:r>
            <w:r w:rsidRPr="003F0570">
              <w:rPr>
                <w:rFonts w:cstheme="minorHAnsi"/>
                <w:color w:val="auto"/>
                <w:sz w:val="22"/>
                <w:szCs w:val="22"/>
              </w:rPr>
              <w:t xml:space="preserve"> user access and role.</w:t>
            </w:r>
          </w:p>
          <w:p w14:paraId="76419965" w14:textId="7E395A7E" w:rsidR="000E1D44" w:rsidRPr="003F0570" w:rsidRDefault="005629BB" w:rsidP="005629BB">
            <w:pPr>
              <w:pStyle w:val="TextRight"/>
              <w:numPr>
                <w:ilvl w:val="0"/>
                <w:numId w:val="2"/>
              </w:numPr>
              <w:rPr>
                <w:rFonts w:cstheme="minorHAnsi"/>
                <w:color w:val="auto"/>
                <w:szCs w:val="22"/>
              </w:rPr>
            </w:pPr>
            <w:r w:rsidRPr="003F0570">
              <w:rPr>
                <w:rFonts w:cstheme="minorHAnsi"/>
                <w:color w:val="auto"/>
                <w:szCs w:val="22"/>
              </w:rPr>
              <w:t>Created various screens and reusable components like a modal window, Input component, Table component which is used in the application.</w:t>
            </w:r>
          </w:p>
          <w:p w14:paraId="7951A069" w14:textId="1E8B7A05" w:rsidR="002D265D" w:rsidRPr="00FA442F" w:rsidRDefault="002D265D" w:rsidP="0017457F">
            <w:pPr>
              <w:pStyle w:val="TextRight"/>
              <w:numPr>
                <w:ilvl w:val="0"/>
                <w:numId w:val="2"/>
              </w:numPr>
              <w:rPr>
                <w:rFonts w:cstheme="minorHAnsi"/>
                <w:color w:val="auto"/>
                <w:szCs w:val="22"/>
              </w:rPr>
            </w:pPr>
            <w:r w:rsidRPr="00FA442F">
              <w:rPr>
                <w:rFonts w:cstheme="minorHAnsi"/>
                <w:color w:val="auto"/>
                <w:szCs w:val="22"/>
              </w:rPr>
              <w:lastRenderedPageBreak/>
              <w:t xml:space="preserve">This application </w:t>
            </w:r>
            <w:proofErr w:type="gramStart"/>
            <w:r w:rsidRPr="00FA442F">
              <w:rPr>
                <w:rFonts w:cstheme="minorHAnsi"/>
                <w:color w:val="auto"/>
                <w:szCs w:val="22"/>
              </w:rPr>
              <w:t>have</w:t>
            </w:r>
            <w:proofErr w:type="gramEnd"/>
            <w:r w:rsidRPr="00FA442F">
              <w:rPr>
                <w:rFonts w:cstheme="minorHAnsi"/>
                <w:color w:val="auto"/>
                <w:szCs w:val="22"/>
              </w:rPr>
              <w:t xml:space="preserve"> used various libraries in of React to develop application – React-Router-</w:t>
            </w:r>
            <w:r w:rsidR="00B77706" w:rsidRPr="00FA442F">
              <w:rPr>
                <w:rFonts w:cstheme="minorHAnsi"/>
                <w:color w:val="auto"/>
                <w:szCs w:val="22"/>
              </w:rPr>
              <w:t>Dom</w:t>
            </w:r>
            <w:r w:rsidR="00B77706">
              <w:rPr>
                <w:rFonts w:cstheme="minorHAnsi"/>
                <w:color w:val="auto"/>
                <w:szCs w:val="22"/>
              </w:rPr>
              <w:t>, React</w:t>
            </w:r>
            <w:r w:rsidRPr="00FA442F">
              <w:rPr>
                <w:rFonts w:cstheme="minorHAnsi"/>
                <w:color w:val="auto"/>
                <w:szCs w:val="22"/>
              </w:rPr>
              <w:t xml:space="preserve">-bootstrap-table, Redux, Redux </w:t>
            </w:r>
            <w:proofErr w:type="spellStart"/>
            <w:r w:rsidRPr="00FA442F">
              <w:rPr>
                <w:rFonts w:cstheme="minorHAnsi"/>
                <w:color w:val="auto"/>
                <w:szCs w:val="22"/>
              </w:rPr>
              <w:t>thunk</w:t>
            </w:r>
            <w:proofErr w:type="spellEnd"/>
            <w:r w:rsidRPr="00FA442F">
              <w:rPr>
                <w:rFonts w:cstheme="minorHAnsi"/>
                <w:color w:val="auto"/>
                <w:szCs w:val="22"/>
              </w:rPr>
              <w:t>,</w:t>
            </w:r>
            <w:r w:rsidR="00FA442F" w:rsidRPr="00FA442F">
              <w:rPr>
                <w:rFonts w:cstheme="minorHAnsi"/>
                <w:color w:val="auto"/>
                <w:szCs w:val="22"/>
              </w:rPr>
              <w:t xml:space="preserve"> etc.</w:t>
            </w:r>
          </w:p>
          <w:p w14:paraId="28F0D181" w14:textId="488B6A42" w:rsidR="00FA442F" w:rsidRPr="0017457F" w:rsidRDefault="00FA442F" w:rsidP="0017457F">
            <w:pPr>
              <w:pStyle w:val="TextRight"/>
              <w:numPr>
                <w:ilvl w:val="0"/>
                <w:numId w:val="2"/>
              </w:numPr>
              <w:rPr>
                <w:rFonts w:cstheme="minorHAnsi"/>
                <w:color w:val="auto"/>
                <w:szCs w:val="22"/>
              </w:rPr>
            </w:pPr>
            <w:r w:rsidRPr="0017457F">
              <w:rPr>
                <w:rFonts w:cstheme="minorHAnsi"/>
                <w:color w:val="auto"/>
                <w:szCs w:val="22"/>
              </w:rPr>
              <w:t xml:space="preserve">This application all screen </w:t>
            </w:r>
            <w:r w:rsidR="00B77706" w:rsidRPr="0017457F">
              <w:rPr>
                <w:rFonts w:cstheme="minorHAnsi"/>
                <w:color w:val="auto"/>
                <w:szCs w:val="22"/>
              </w:rPr>
              <w:t>has</w:t>
            </w:r>
            <w:r w:rsidRPr="0017457F">
              <w:rPr>
                <w:rFonts w:cstheme="minorHAnsi"/>
                <w:color w:val="auto"/>
                <w:szCs w:val="22"/>
              </w:rPr>
              <w:t xml:space="preserve"> different ways of CRUD and asynchronous operations.</w:t>
            </w:r>
          </w:p>
          <w:p w14:paraId="0BF2EBAB" w14:textId="3FEE4A83" w:rsidR="00092626" w:rsidRDefault="00FA442F" w:rsidP="00092626">
            <w:pPr>
              <w:pStyle w:val="TextRight"/>
              <w:numPr>
                <w:ilvl w:val="0"/>
                <w:numId w:val="2"/>
              </w:numPr>
              <w:rPr>
                <w:rFonts w:cstheme="minorHAnsi"/>
                <w:color w:val="auto"/>
                <w:szCs w:val="22"/>
              </w:rPr>
            </w:pPr>
            <w:r w:rsidRPr="0017457F">
              <w:rPr>
                <w:rFonts w:cstheme="minorHAnsi"/>
                <w:color w:val="auto"/>
                <w:szCs w:val="22"/>
              </w:rPr>
              <w:t xml:space="preserve">Few </w:t>
            </w:r>
            <w:r w:rsidR="0017457F" w:rsidRPr="0017457F">
              <w:rPr>
                <w:rFonts w:cstheme="minorHAnsi"/>
                <w:color w:val="auto"/>
                <w:szCs w:val="22"/>
              </w:rPr>
              <w:t>screens</w:t>
            </w:r>
            <w:r w:rsidRPr="0017457F">
              <w:rPr>
                <w:rFonts w:cstheme="minorHAnsi"/>
                <w:color w:val="auto"/>
                <w:szCs w:val="22"/>
              </w:rPr>
              <w:t xml:space="preserve"> are design to show data in different color </w:t>
            </w:r>
            <w:r w:rsidR="00B97540">
              <w:rPr>
                <w:rFonts w:cstheme="minorHAnsi"/>
                <w:color w:val="auto"/>
                <w:szCs w:val="22"/>
              </w:rPr>
              <w:t>based on the</w:t>
            </w:r>
            <w:r w:rsidR="0017457F">
              <w:rPr>
                <w:rFonts w:cstheme="minorHAnsi"/>
                <w:color w:val="auto"/>
                <w:szCs w:val="22"/>
              </w:rPr>
              <w:t xml:space="preserve"> calculation of due date</w:t>
            </w:r>
            <w:r w:rsidR="00B77706">
              <w:rPr>
                <w:rFonts w:cstheme="minorHAnsi"/>
                <w:color w:val="auto"/>
                <w:szCs w:val="22"/>
              </w:rPr>
              <w:t>s</w:t>
            </w:r>
            <w:r w:rsidR="0017457F">
              <w:rPr>
                <w:rFonts w:cstheme="minorHAnsi"/>
                <w:color w:val="auto"/>
                <w:szCs w:val="22"/>
              </w:rPr>
              <w:t>.</w:t>
            </w:r>
          </w:p>
          <w:p w14:paraId="42F138CC" w14:textId="77777777" w:rsidR="00B77706" w:rsidRPr="00B77706" w:rsidRDefault="00B77706" w:rsidP="00B77706"/>
          <w:p w14:paraId="1A12A6BA" w14:textId="77777777" w:rsidR="00092626" w:rsidRPr="002F3881" w:rsidRDefault="00092626" w:rsidP="0009262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F3881">
              <w:rPr>
                <w:rFonts w:cstheme="minorHAnsi"/>
                <w:b/>
                <w:bCs/>
                <w:sz w:val="22"/>
                <w:szCs w:val="22"/>
              </w:rPr>
              <w:t>GE Capital Survey – Asset and Equipment</w:t>
            </w:r>
          </w:p>
          <w:p w14:paraId="5892F13B" w14:textId="77777777" w:rsidR="00092626" w:rsidRPr="002F3881" w:rsidRDefault="00092626" w:rsidP="0009262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Involved in requirement gathering to road map planning and providing effort estimates.</w:t>
            </w:r>
          </w:p>
          <w:p w14:paraId="183D3F19" w14:textId="77777777" w:rsidR="00092626" w:rsidRPr="002F3881" w:rsidRDefault="00092626" w:rsidP="0009262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Designed a responsive UI where user interacts and provide business assets and other activities details.</w:t>
            </w:r>
          </w:p>
          <w:p w14:paraId="00AA73AF" w14:textId="77777777" w:rsidR="00092626" w:rsidRPr="002F3881" w:rsidRDefault="00092626" w:rsidP="0009262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As per user input, this survey routed to the respective owner with email notification for actions.</w:t>
            </w:r>
          </w:p>
          <w:p w14:paraId="2624ACA2" w14:textId="77777777" w:rsidR="00092626" w:rsidRPr="002F3881" w:rsidRDefault="00092626" w:rsidP="0009262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Once owner Approve/Reject this survey detail gathers in form for analysis.</w:t>
            </w:r>
          </w:p>
          <w:p w14:paraId="05F1BD4D" w14:textId="77777777" w:rsidR="00092626" w:rsidRPr="002F3881" w:rsidRDefault="00092626" w:rsidP="0009262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Created solution with documenting user manual for the client team.</w:t>
            </w:r>
          </w:p>
          <w:p w14:paraId="569CC435" w14:textId="77777777" w:rsidR="00092626" w:rsidRPr="002F3881" w:rsidRDefault="00092626" w:rsidP="00092626">
            <w:pPr>
              <w:rPr>
                <w:rFonts w:cstheme="minorHAnsi"/>
                <w:sz w:val="22"/>
                <w:szCs w:val="22"/>
              </w:rPr>
            </w:pPr>
          </w:p>
          <w:p w14:paraId="508ADC02" w14:textId="77777777" w:rsidR="00092626" w:rsidRPr="002F3881" w:rsidRDefault="00092626" w:rsidP="00092626">
            <w:p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b/>
                <w:bCs/>
                <w:sz w:val="22"/>
                <w:szCs w:val="22"/>
              </w:rPr>
              <w:t>GE Capital Goal sheet</w:t>
            </w:r>
            <w:r w:rsidRPr="002F3881">
              <w:rPr>
                <w:rFonts w:cstheme="minorHAnsi"/>
                <w:sz w:val="22"/>
                <w:szCs w:val="22"/>
              </w:rPr>
              <w:t xml:space="preserve"> –</w:t>
            </w:r>
          </w:p>
          <w:p w14:paraId="7A271256" w14:textId="77777777" w:rsidR="00092626" w:rsidRPr="002F3881" w:rsidRDefault="00092626" w:rsidP="0009262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Powerful application to achieve business Goals Quarterly.</w:t>
            </w:r>
          </w:p>
          <w:p w14:paraId="47F776BC" w14:textId="77777777" w:rsidR="00092626" w:rsidRPr="002F3881" w:rsidRDefault="00092626" w:rsidP="0009262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This application is designed for GE to create business goals for subparts and monitor quarterly.</w:t>
            </w:r>
          </w:p>
          <w:p w14:paraId="7B92F01F" w14:textId="7CA7FD09" w:rsidR="00092626" w:rsidRPr="002F3881" w:rsidRDefault="00092626" w:rsidP="0009262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If any goals are not as per goals plan then dashboard marks that sub-business as unsafe which later helps the owner to take appropriate actions.</w:t>
            </w:r>
          </w:p>
          <w:p w14:paraId="53A34E16" w14:textId="77777777" w:rsidR="00092626" w:rsidRPr="002F3881" w:rsidRDefault="00092626" w:rsidP="00092626">
            <w:pPr>
              <w:pStyle w:val="ListParagraph"/>
              <w:ind w:left="360"/>
              <w:rPr>
                <w:rFonts w:cstheme="minorHAnsi"/>
                <w:sz w:val="22"/>
                <w:szCs w:val="22"/>
              </w:rPr>
            </w:pPr>
          </w:p>
          <w:p w14:paraId="4F12CFB2" w14:textId="77777777" w:rsidR="00092626" w:rsidRPr="002F3881" w:rsidRDefault="00092626" w:rsidP="0009262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F3881">
              <w:rPr>
                <w:rFonts w:cstheme="minorHAnsi"/>
                <w:b/>
                <w:bCs/>
                <w:sz w:val="22"/>
                <w:szCs w:val="22"/>
              </w:rPr>
              <w:t>GE Capital acknowledgement –</w:t>
            </w:r>
          </w:p>
          <w:p w14:paraId="1FB6B203" w14:textId="77777777" w:rsidR="00092626" w:rsidRPr="002F3881" w:rsidRDefault="00092626" w:rsidP="0009262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This application was designed to digitally signed users before leave the organization.</w:t>
            </w:r>
          </w:p>
          <w:p w14:paraId="3ED7E878" w14:textId="77777777" w:rsidR="00092626" w:rsidRPr="002F3881" w:rsidRDefault="00092626" w:rsidP="0009262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One-stop solution for GE capital to gather information from the team before leaving the organization.</w:t>
            </w:r>
          </w:p>
          <w:p w14:paraId="7BFE1317" w14:textId="5D025C44" w:rsidR="00092626" w:rsidRPr="002F3881" w:rsidRDefault="00092626" w:rsidP="0009262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 xml:space="preserve">This solution helps to know the list of </w:t>
            </w:r>
            <w:proofErr w:type="gramStart"/>
            <w:r w:rsidRPr="002F3881">
              <w:rPr>
                <w:rFonts w:cstheme="minorHAnsi"/>
                <w:sz w:val="22"/>
                <w:szCs w:val="22"/>
              </w:rPr>
              <w:t>employee</w:t>
            </w:r>
            <w:proofErr w:type="gramEnd"/>
            <w:r w:rsidRPr="002F3881">
              <w:rPr>
                <w:rFonts w:cstheme="minorHAnsi"/>
                <w:sz w:val="22"/>
                <w:szCs w:val="22"/>
              </w:rPr>
              <w:t xml:space="preserve"> </w:t>
            </w:r>
            <w:r w:rsidR="00D737EF">
              <w:rPr>
                <w:rFonts w:cstheme="minorHAnsi"/>
                <w:sz w:val="22"/>
                <w:szCs w:val="22"/>
              </w:rPr>
              <w:t>left</w:t>
            </w:r>
            <w:r w:rsidRPr="002F3881">
              <w:rPr>
                <w:rFonts w:cstheme="minorHAnsi"/>
                <w:sz w:val="22"/>
                <w:szCs w:val="22"/>
              </w:rPr>
              <w:t xml:space="preserve"> and the number of assets and bank accounts used for business.</w:t>
            </w:r>
          </w:p>
          <w:p w14:paraId="44E5B1AE" w14:textId="77777777" w:rsidR="00092626" w:rsidRPr="002F3881" w:rsidRDefault="00092626" w:rsidP="0009262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2F3881">
              <w:rPr>
                <w:rFonts w:cstheme="minorHAnsi"/>
                <w:sz w:val="22"/>
                <w:szCs w:val="22"/>
              </w:rPr>
              <w:t>All the inputs were monitored by the management team for divestiture process.</w:t>
            </w:r>
          </w:p>
          <w:p w14:paraId="1FF80F84" w14:textId="77777777" w:rsidR="00092626" w:rsidRPr="002F3881" w:rsidRDefault="00092626" w:rsidP="00092626">
            <w:pPr>
              <w:rPr>
                <w:rFonts w:cstheme="minorHAnsi"/>
                <w:sz w:val="22"/>
                <w:szCs w:val="22"/>
              </w:rPr>
            </w:pPr>
          </w:p>
          <w:p w14:paraId="0F7CDD19" w14:textId="725E3F0F" w:rsidR="00092626" w:rsidRPr="002F3881" w:rsidRDefault="00092626" w:rsidP="0009262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F3881">
              <w:rPr>
                <w:rFonts w:cstheme="minorHAnsi"/>
                <w:b/>
                <w:bCs/>
                <w:sz w:val="22"/>
                <w:szCs w:val="22"/>
              </w:rPr>
              <w:t xml:space="preserve">GE Capital Antitrust. </w:t>
            </w:r>
            <w:r w:rsidRPr="002F3881">
              <w:rPr>
                <w:rFonts w:cstheme="minorHAnsi"/>
                <w:b/>
                <w:bCs/>
                <w:sz w:val="22"/>
                <w:szCs w:val="22"/>
              </w:rPr>
              <w:br/>
              <w:t>GE Corporate equipment courier tracker.</w:t>
            </w:r>
            <w:r w:rsidR="002F3881">
              <w:rPr>
                <w:rFonts w:cstheme="minorHAnsi"/>
                <w:b/>
                <w:bCs/>
                <w:sz w:val="22"/>
                <w:szCs w:val="22"/>
              </w:rPr>
              <w:br/>
            </w:r>
          </w:p>
        </w:tc>
      </w:tr>
      <w:tr w:rsidR="000E1D44" w:rsidRPr="002F3881" w14:paraId="24E02AFC" w14:textId="77777777" w:rsidTr="002F3881">
        <w:trPr>
          <w:trHeight w:val="2291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C0950D2" w14:textId="77777777" w:rsidR="000E1D44" w:rsidRPr="002F3881" w:rsidRDefault="000E1D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C6E5B03" w14:textId="67F8F60A" w:rsidR="0057534A" w:rsidRPr="002F3881" w:rsidRDefault="00092626" w:rsidP="0057534A">
            <w:pPr>
              <w:pStyle w:val="Heading2"/>
              <w:rPr>
                <w:rFonts w:asciiTheme="minorHAnsi" w:hAnsiTheme="minorHAnsi" w:cstheme="minorHAnsi"/>
                <w:sz w:val="22"/>
                <w:szCs w:val="22"/>
              </w:rPr>
            </w:pPr>
            <w:r w:rsidRPr="002F3881">
              <w:rPr>
                <w:rFonts w:asciiTheme="minorHAnsi" w:hAnsiTheme="minorHAnsi" w:cstheme="minorHAnsi"/>
                <w:sz w:val="22"/>
                <w:szCs w:val="22"/>
              </w:rPr>
              <w:t>EDUCATIONS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7"/>
              <w:gridCol w:w="1718"/>
            </w:tblGrid>
            <w:tr w:rsidR="00092626" w:rsidRPr="002F3881" w14:paraId="435E8265" w14:textId="77777777" w:rsidTr="005407E4">
              <w:tc>
                <w:tcPr>
                  <w:tcW w:w="5177" w:type="dxa"/>
                </w:tcPr>
                <w:p w14:paraId="66D24515" w14:textId="24A620B5" w:rsidR="00092626" w:rsidRPr="004564AD" w:rsidRDefault="00092626" w:rsidP="00092626">
                  <w:pPr>
                    <w:pStyle w:val="TextRight"/>
                    <w:rPr>
                      <w:rFonts w:cstheme="minorHAnsi"/>
                      <w:b/>
                      <w:bCs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b/>
                      <w:bCs/>
                      <w:color w:val="auto"/>
                      <w:szCs w:val="22"/>
                    </w:rPr>
                    <w:t>Education</w:t>
                  </w:r>
                  <w:r w:rsidR="002F3881" w:rsidRPr="004564AD">
                    <w:rPr>
                      <w:rFonts w:cstheme="minorHAnsi"/>
                      <w:b/>
                      <w:bCs/>
                      <w:color w:val="auto"/>
                      <w:szCs w:val="22"/>
                    </w:rPr>
                    <w:t>s</w:t>
                  </w:r>
                </w:p>
              </w:tc>
              <w:tc>
                <w:tcPr>
                  <w:tcW w:w="1718" w:type="dxa"/>
                </w:tcPr>
                <w:p w14:paraId="2BB11424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b/>
                      <w:bCs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b/>
                      <w:bCs/>
                      <w:color w:val="auto"/>
                      <w:szCs w:val="22"/>
                    </w:rPr>
                    <w:t>Year</w:t>
                  </w:r>
                </w:p>
              </w:tc>
            </w:tr>
            <w:tr w:rsidR="00092626" w:rsidRPr="002F3881" w14:paraId="51E830C5" w14:textId="77777777" w:rsidTr="005407E4">
              <w:tc>
                <w:tcPr>
                  <w:tcW w:w="5177" w:type="dxa"/>
                </w:tcPr>
                <w:p w14:paraId="1BBD23F3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MSC.IT from Mumbai University</w:t>
                  </w:r>
                </w:p>
              </w:tc>
              <w:tc>
                <w:tcPr>
                  <w:tcW w:w="1718" w:type="dxa"/>
                </w:tcPr>
                <w:p w14:paraId="4218F127" w14:textId="2929BE91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201</w:t>
                  </w:r>
                  <w:r w:rsidR="00CF1E78">
                    <w:rPr>
                      <w:rFonts w:cstheme="minorHAnsi"/>
                      <w:color w:val="auto"/>
                      <w:szCs w:val="22"/>
                    </w:rPr>
                    <w:t>8</w:t>
                  </w:r>
                  <w:bookmarkStart w:id="0" w:name="_GoBack"/>
                  <w:bookmarkEnd w:id="0"/>
                </w:p>
              </w:tc>
            </w:tr>
            <w:tr w:rsidR="00092626" w:rsidRPr="002F3881" w14:paraId="74F2801C" w14:textId="77777777" w:rsidTr="005407E4">
              <w:tc>
                <w:tcPr>
                  <w:tcW w:w="5177" w:type="dxa"/>
                </w:tcPr>
                <w:p w14:paraId="53A3D9F8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BSC.IT from Mumbai University</w:t>
                  </w:r>
                </w:p>
              </w:tc>
              <w:tc>
                <w:tcPr>
                  <w:tcW w:w="1718" w:type="dxa"/>
                </w:tcPr>
                <w:p w14:paraId="4FEDE838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2014</w:t>
                  </w:r>
                </w:p>
              </w:tc>
            </w:tr>
            <w:tr w:rsidR="00092626" w:rsidRPr="002F3881" w14:paraId="595911F7" w14:textId="77777777" w:rsidTr="005407E4">
              <w:tc>
                <w:tcPr>
                  <w:tcW w:w="5177" w:type="dxa"/>
                </w:tcPr>
                <w:p w14:paraId="1629B539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12th from Viva College, Maharashtra Board</w:t>
                  </w:r>
                </w:p>
              </w:tc>
              <w:tc>
                <w:tcPr>
                  <w:tcW w:w="1718" w:type="dxa"/>
                </w:tcPr>
                <w:p w14:paraId="591A19B5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2011</w:t>
                  </w:r>
                </w:p>
              </w:tc>
            </w:tr>
            <w:tr w:rsidR="00092626" w:rsidRPr="002F3881" w14:paraId="64035DB1" w14:textId="77777777" w:rsidTr="005407E4">
              <w:tc>
                <w:tcPr>
                  <w:tcW w:w="5177" w:type="dxa"/>
                </w:tcPr>
                <w:p w14:paraId="49130912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10th from MGM Academy’s, Maharashtra Board</w:t>
                  </w:r>
                </w:p>
              </w:tc>
              <w:tc>
                <w:tcPr>
                  <w:tcW w:w="1718" w:type="dxa"/>
                </w:tcPr>
                <w:p w14:paraId="7A4FD74B" w14:textId="77777777" w:rsidR="00092626" w:rsidRPr="004564AD" w:rsidRDefault="00092626" w:rsidP="00092626">
                  <w:pPr>
                    <w:pStyle w:val="TextRight"/>
                    <w:rPr>
                      <w:rFonts w:cstheme="minorHAnsi"/>
                      <w:color w:val="auto"/>
                      <w:szCs w:val="22"/>
                    </w:rPr>
                  </w:pPr>
                  <w:r w:rsidRPr="004564AD">
                    <w:rPr>
                      <w:rFonts w:cstheme="minorHAnsi"/>
                      <w:color w:val="auto"/>
                      <w:szCs w:val="22"/>
                    </w:rPr>
                    <w:t>2009</w:t>
                  </w:r>
                </w:p>
              </w:tc>
            </w:tr>
          </w:tbl>
          <w:p w14:paraId="266FAA2C" w14:textId="4573A745" w:rsidR="00092626" w:rsidRPr="002F3881" w:rsidRDefault="00092626" w:rsidP="0009262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E1D44" w:rsidRPr="002F3881" w14:paraId="0DF53D6C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6DDC696" w14:textId="77777777" w:rsidR="000E1D44" w:rsidRPr="002F3881" w:rsidRDefault="000E1D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4CC71ECB" w14:textId="6E86FF74" w:rsidR="000E1D44" w:rsidRPr="002F3881" w:rsidRDefault="000E1D44" w:rsidP="00092626">
            <w:pPr>
              <w:pStyle w:val="TextRight"/>
              <w:rPr>
                <w:rFonts w:cstheme="minorHAnsi"/>
                <w:szCs w:val="22"/>
              </w:rPr>
            </w:pPr>
          </w:p>
        </w:tc>
      </w:tr>
    </w:tbl>
    <w:p w14:paraId="14420C63" w14:textId="77777777" w:rsidR="00C55D85" w:rsidRPr="002F3881" w:rsidRDefault="00C55D85">
      <w:pPr>
        <w:rPr>
          <w:rFonts w:cstheme="minorHAnsi"/>
          <w:sz w:val="22"/>
          <w:szCs w:val="22"/>
        </w:rPr>
      </w:pPr>
    </w:p>
    <w:sectPr w:rsidR="00C55D85" w:rsidRPr="002F3881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6DCC" w14:textId="77777777" w:rsidR="00470CC1" w:rsidRDefault="00470CC1" w:rsidP="00F316AD">
      <w:r>
        <w:separator/>
      </w:r>
    </w:p>
  </w:endnote>
  <w:endnote w:type="continuationSeparator" w:id="0">
    <w:p w14:paraId="72AB19C2" w14:textId="77777777" w:rsidR="00470CC1" w:rsidRDefault="00470CC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C692" w14:textId="77777777" w:rsidR="00470CC1" w:rsidRDefault="00470CC1" w:rsidP="00F316AD">
      <w:r>
        <w:separator/>
      </w:r>
    </w:p>
  </w:footnote>
  <w:footnote w:type="continuationSeparator" w:id="0">
    <w:p w14:paraId="69650EA7" w14:textId="77777777" w:rsidR="00470CC1" w:rsidRDefault="00470CC1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C1B"/>
    <w:multiLevelType w:val="hybridMultilevel"/>
    <w:tmpl w:val="15441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8014C"/>
    <w:multiLevelType w:val="hybridMultilevel"/>
    <w:tmpl w:val="97D8DF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74305"/>
    <w:multiLevelType w:val="hybridMultilevel"/>
    <w:tmpl w:val="AB8E0B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3C237F"/>
    <w:multiLevelType w:val="hybridMultilevel"/>
    <w:tmpl w:val="7B004D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EF787B"/>
    <w:multiLevelType w:val="hybridMultilevel"/>
    <w:tmpl w:val="A69AD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EA"/>
    <w:rsid w:val="00092626"/>
    <w:rsid w:val="000E1D44"/>
    <w:rsid w:val="0017457F"/>
    <w:rsid w:val="001C7E80"/>
    <w:rsid w:val="0020696E"/>
    <w:rsid w:val="002356A2"/>
    <w:rsid w:val="002548B1"/>
    <w:rsid w:val="0027234E"/>
    <w:rsid w:val="002D12DA"/>
    <w:rsid w:val="002D265D"/>
    <w:rsid w:val="002D51F6"/>
    <w:rsid w:val="002F3881"/>
    <w:rsid w:val="003019B2"/>
    <w:rsid w:val="0034688D"/>
    <w:rsid w:val="003F0570"/>
    <w:rsid w:val="0040233B"/>
    <w:rsid w:val="004164AA"/>
    <w:rsid w:val="00453A0F"/>
    <w:rsid w:val="004564AD"/>
    <w:rsid w:val="00470CC1"/>
    <w:rsid w:val="004A4817"/>
    <w:rsid w:val="00511A6E"/>
    <w:rsid w:val="00520902"/>
    <w:rsid w:val="005629BB"/>
    <w:rsid w:val="0057534A"/>
    <w:rsid w:val="00605A5B"/>
    <w:rsid w:val="00683720"/>
    <w:rsid w:val="00695180"/>
    <w:rsid w:val="006C60E6"/>
    <w:rsid w:val="006E70D3"/>
    <w:rsid w:val="00763FEA"/>
    <w:rsid w:val="007B0F94"/>
    <w:rsid w:val="008B78D3"/>
    <w:rsid w:val="008D2B1D"/>
    <w:rsid w:val="00A77921"/>
    <w:rsid w:val="00B575FB"/>
    <w:rsid w:val="00B77706"/>
    <w:rsid w:val="00B97540"/>
    <w:rsid w:val="00C1095A"/>
    <w:rsid w:val="00C412DC"/>
    <w:rsid w:val="00C443E0"/>
    <w:rsid w:val="00C55D85"/>
    <w:rsid w:val="00C876FA"/>
    <w:rsid w:val="00CA2273"/>
    <w:rsid w:val="00CD50FD"/>
    <w:rsid w:val="00CF1E78"/>
    <w:rsid w:val="00D47124"/>
    <w:rsid w:val="00D560B5"/>
    <w:rsid w:val="00D62CC5"/>
    <w:rsid w:val="00D737EF"/>
    <w:rsid w:val="00DD5D7B"/>
    <w:rsid w:val="00F316AD"/>
    <w:rsid w:val="00F4501B"/>
    <w:rsid w:val="00F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86D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09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esh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2020-11-02T15:04:00Z</dcterms:created>
  <dcterms:modified xsi:type="dcterms:W3CDTF">2021-02-15T16:34:00Z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